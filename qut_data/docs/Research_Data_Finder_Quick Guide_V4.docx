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20C" w:rsidRDefault="00DB520C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  <w:r>
        <w:rPr>
          <w:rFonts w:ascii="Arial" w:eastAsia="Calibri" w:hAnsi="Arial" w:cs="Arial"/>
          <w:bCs/>
          <w:noProof/>
          <w:spacing w:val="-1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DAD2C0" wp14:editId="31D3F6A1">
                <wp:simplePos x="0" y="0"/>
                <wp:positionH relativeFrom="column">
                  <wp:posOffset>417147</wp:posOffset>
                </wp:positionH>
                <wp:positionV relativeFrom="paragraph">
                  <wp:posOffset>2264</wp:posOffset>
                </wp:positionV>
                <wp:extent cx="3847261" cy="439684"/>
                <wp:effectExtent l="0" t="0" r="2032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261" cy="4396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20C" w:rsidRPr="00EE2C5B" w:rsidRDefault="00EE2C5B" w:rsidP="00DB520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 w:rsidRPr="00EE2C5B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 xml:space="preserve">Quick </w:t>
                            </w:r>
                            <w:r w:rsidR="00BD7FE1" w:rsidRPr="00EE2C5B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 xml:space="preserve">Guide to </w:t>
                            </w:r>
                            <w:r w:rsidR="00DB520C" w:rsidRPr="00EE2C5B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Research Data Finder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left:0;text-align:left;margin-left:32.85pt;margin-top:.2pt;width:302.95pt;height:34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" fillcolor="#365f91 [2404]" strokecolor="#243f60 [1604]" strokeweight="1.5pt">
                <v:textbox>
                  <w:txbxContent>
                    <w:p w:rsidR="00DB520C" w:rsidRPr="00EE2C5B" w:rsidRDefault="00EE2C5B" w:rsidP="00DB520C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 w:rsidRPr="00EE2C5B">
                        <w:rPr>
                          <w:b/>
                          <w:color w:val="FFFFFF" w:themeColor="background1"/>
                          <w:sz w:val="36"/>
                        </w:rPr>
                        <w:t xml:space="preserve">Quick </w:t>
                      </w:r>
                      <w:r w:rsidR="00BD7FE1" w:rsidRPr="00EE2C5B">
                        <w:rPr>
                          <w:b/>
                          <w:color w:val="FFFFFF" w:themeColor="background1"/>
                          <w:sz w:val="36"/>
                        </w:rPr>
                        <w:t xml:space="preserve">Guide to </w:t>
                      </w:r>
                      <w:r w:rsidR="00DB520C" w:rsidRPr="00EE2C5B">
                        <w:rPr>
                          <w:b/>
                          <w:color w:val="FFFFFF" w:themeColor="background1"/>
                          <w:sz w:val="36"/>
                        </w:rPr>
                        <w:t>Research Data Finder</w:t>
                      </w:r>
                    </w:p>
                  </w:txbxContent>
                </v:textbox>
              </v:rect>
            </w:pict>
          </mc:Fallback>
        </mc:AlternateContent>
      </w:r>
      <w:r w:rsidR="00C6489A">
        <w:rPr>
          <w:rFonts w:ascii="Arial" w:eastAsia="Calibri" w:hAnsi="Arial" w:cs="Arial"/>
          <w:bCs/>
          <w:noProof/>
          <w:spacing w:val="-1"/>
          <w:sz w:val="20"/>
          <w:szCs w:val="20"/>
          <w:lang w:val="en-AU" w:eastAsia="en-AU"/>
        </w:rPr>
        <w:drawing>
          <wp:inline distT="0" distB="0" distL="0" distR="0" wp14:anchorId="6E6B63A3" wp14:editId="28DA556F">
            <wp:extent cx="439948" cy="439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T_Square_CMY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32" cy="43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0C" w:rsidRDefault="00DB520C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</w:p>
    <w:p w:rsidR="00DB520C" w:rsidRPr="008440A8" w:rsidRDefault="008440A8" w:rsidP="008440A8">
      <w:pPr>
        <w:ind w:left="-142"/>
        <w:jc w:val="both"/>
        <w:rPr>
          <w:rFonts w:ascii="Arial" w:eastAsia="Calibri" w:hAnsi="Arial" w:cs="Arial"/>
          <w:bCs/>
          <w:spacing w:val="-1"/>
          <w:sz w:val="20"/>
          <w:szCs w:val="20"/>
        </w:rPr>
      </w:pPr>
      <w:r>
        <w:rPr>
          <w:rFonts w:ascii="Arial" w:eastAsia="Calibri" w:hAnsi="Arial" w:cs="Arial"/>
          <w:bCs/>
          <w:spacing w:val="-1"/>
          <w:sz w:val="20"/>
          <w:szCs w:val="20"/>
        </w:rPr>
        <w:t xml:space="preserve">Research Data Finder is QUT’s registry of </w:t>
      </w:r>
      <w:r>
        <w:rPr>
          <w:rFonts w:ascii="Arial" w:eastAsia="Calibri" w:hAnsi="Arial" w:cs="Arial"/>
          <w:b/>
          <w:bCs/>
          <w:spacing w:val="-1"/>
          <w:sz w:val="20"/>
          <w:szCs w:val="20"/>
        </w:rPr>
        <w:t xml:space="preserve">research data assets, both digital and physical </w:t>
      </w:r>
      <w:r>
        <w:rPr>
          <w:rFonts w:ascii="Arial" w:eastAsia="Calibri" w:hAnsi="Arial" w:cs="Arial"/>
          <w:bCs/>
          <w:spacing w:val="-1"/>
          <w:sz w:val="20"/>
          <w:szCs w:val="20"/>
        </w:rPr>
        <w:t xml:space="preserve">(such as geological samples) which have been created or collected by QUT researchers.  Research Data Finder enables researchers to provide descriptions about their data and create </w:t>
      </w:r>
      <w:r>
        <w:rPr>
          <w:rFonts w:ascii="Arial" w:eastAsia="Calibri" w:hAnsi="Arial" w:cs="Arial"/>
          <w:b/>
          <w:bCs/>
          <w:spacing w:val="-1"/>
          <w:sz w:val="20"/>
          <w:szCs w:val="20"/>
        </w:rPr>
        <w:t xml:space="preserve">unique identifiers </w:t>
      </w:r>
      <w:r>
        <w:rPr>
          <w:rFonts w:ascii="Arial" w:eastAsia="Calibri" w:hAnsi="Arial" w:cs="Arial"/>
          <w:bCs/>
          <w:spacing w:val="-1"/>
          <w:sz w:val="20"/>
          <w:szCs w:val="20"/>
        </w:rPr>
        <w:t xml:space="preserve">(Digital Object Identifiers [DOIs]) to track data citations. </w:t>
      </w:r>
    </w:p>
    <w:p w:rsidR="00DB520C" w:rsidRDefault="00DB520C" w:rsidP="008440A8">
      <w:pPr>
        <w:ind w:left="-142"/>
        <w:jc w:val="both"/>
        <w:rPr>
          <w:rFonts w:ascii="Arial" w:eastAsia="Calibri" w:hAnsi="Arial" w:cs="Arial"/>
          <w:bCs/>
          <w:spacing w:val="-1"/>
          <w:sz w:val="20"/>
          <w:szCs w:val="20"/>
        </w:rPr>
      </w:pPr>
    </w:p>
    <w:p w:rsidR="00DB520C" w:rsidRPr="008440A8" w:rsidRDefault="008440A8" w:rsidP="008440A8">
      <w:pPr>
        <w:ind w:left="-142"/>
        <w:jc w:val="both"/>
        <w:rPr>
          <w:rFonts w:ascii="Arial" w:eastAsia="Calibri" w:hAnsi="Arial" w:cs="Arial"/>
          <w:bCs/>
          <w:spacing w:val="-1"/>
          <w:sz w:val="20"/>
          <w:szCs w:val="20"/>
        </w:rPr>
      </w:pPr>
      <w:r>
        <w:rPr>
          <w:rFonts w:ascii="Arial" w:eastAsia="Calibri" w:hAnsi="Arial" w:cs="Arial"/>
          <w:b/>
          <w:bCs/>
          <w:spacing w:val="-1"/>
          <w:sz w:val="20"/>
          <w:szCs w:val="20"/>
        </w:rPr>
        <w:t xml:space="preserve">Software Finder </w:t>
      </w:r>
      <w:r>
        <w:rPr>
          <w:rFonts w:ascii="Arial" w:eastAsia="Calibri" w:hAnsi="Arial" w:cs="Arial"/>
          <w:bCs/>
          <w:spacing w:val="-1"/>
          <w:sz w:val="20"/>
          <w:szCs w:val="20"/>
        </w:rPr>
        <w:t xml:space="preserve">and </w:t>
      </w:r>
      <w:r>
        <w:rPr>
          <w:rFonts w:ascii="Arial" w:eastAsia="Calibri" w:hAnsi="Arial" w:cs="Arial"/>
          <w:b/>
          <w:bCs/>
          <w:spacing w:val="-1"/>
          <w:sz w:val="20"/>
          <w:szCs w:val="20"/>
        </w:rPr>
        <w:t>Spatial Data Finder</w:t>
      </w:r>
      <w:r>
        <w:rPr>
          <w:rFonts w:ascii="Arial" w:eastAsia="Calibri" w:hAnsi="Arial" w:cs="Arial"/>
          <w:bCs/>
          <w:spacing w:val="-1"/>
          <w:sz w:val="20"/>
          <w:szCs w:val="20"/>
        </w:rPr>
        <w:t xml:space="preserve"> are two collections within Research Data Finder, which list descriptions of source code and binaries, and spatially-referenced data, respectively. </w:t>
      </w:r>
    </w:p>
    <w:p w:rsidR="00DB520C" w:rsidRDefault="00DB520C" w:rsidP="008440A8">
      <w:pPr>
        <w:ind w:left="-142"/>
        <w:jc w:val="both"/>
        <w:rPr>
          <w:rFonts w:ascii="Arial" w:eastAsia="Calibri" w:hAnsi="Arial" w:cs="Arial"/>
          <w:bCs/>
          <w:spacing w:val="-1"/>
          <w:sz w:val="20"/>
          <w:szCs w:val="20"/>
        </w:rPr>
      </w:pPr>
    </w:p>
    <w:p w:rsidR="00DB520C" w:rsidRPr="008440A8" w:rsidRDefault="008440A8" w:rsidP="008440A8">
      <w:pPr>
        <w:ind w:left="-142"/>
        <w:jc w:val="both"/>
        <w:rPr>
          <w:rFonts w:ascii="Arial" w:eastAsia="Calibri" w:hAnsi="Arial" w:cs="Arial"/>
          <w:bCs/>
          <w:spacing w:val="-1"/>
          <w:sz w:val="20"/>
          <w:szCs w:val="20"/>
        </w:rPr>
      </w:pPr>
      <w:r>
        <w:rPr>
          <w:rFonts w:ascii="Arial" w:eastAsia="Calibri" w:hAnsi="Arial" w:cs="Arial"/>
          <w:bCs/>
          <w:spacing w:val="-1"/>
          <w:sz w:val="20"/>
          <w:szCs w:val="20"/>
        </w:rPr>
        <w:t xml:space="preserve">Information about data collections, researchers or research groups, publications and projects are exposed to a </w:t>
      </w:r>
      <w:r>
        <w:rPr>
          <w:rFonts w:ascii="Arial" w:eastAsia="Calibri" w:hAnsi="Arial" w:cs="Arial"/>
          <w:b/>
          <w:bCs/>
          <w:spacing w:val="-1"/>
          <w:sz w:val="20"/>
          <w:szCs w:val="20"/>
        </w:rPr>
        <w:t>wider audience</w:t>
      </w:r>
      <w:r>
        <w:rPr>
          <w:rFonts w:ascii="Arial" w:eastAsia="Calibri" w:hAnsi="Arial" w:cs="Arial"/>
          <w:bCs/>
          <w:spacing w:val="-1"/>
          <w:sz w:val="20"/>
          <w:szCs w:val="20"/>
        </w:rPr>
        <w:t xml:space="preserve"> through Research Data Australia, the Australian registry of research data.  </w:t>
      </w:r>
    </w:p>
    <w:p w:rsidR="00DB520C" w:rsidRPr="008440A8" w:rsidRDefault="008440A8" w:rsidP="008440A8">
      <w:pPr>
        <w:pStyle w:val="Heading3"/>
        <w:ind w:left="-142"/>
        <w:rPr>
          <w:rFonts w:ascii="Arial" w:eastAsia="Calibri" w:hAnsi="Arial" w:cs="Arial"/>
        </w:rPr>
      </w:pPr>
      <w:r w:rsidRPr="008440A8">
        <w:rPr>
          <w:rFonts w:ascii="Arial" w:eastAsia="Calibri" w:hAnsi="Arial" w:cs="Arial"/>
        </w:rPr>
        <w:t>How do I contribute to the registry?</w:t>
      </w:r>
    </w:p>
    <w:p w:rsidR="00DB520C" w:rsidRDefault="00DB520C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</w:p>
    <w:p w:rsidR="00DB520C" w:rsidRDefault="008440A8" w:rsidP="008440A8">
      <w:pPr>
        <w:ind w:left="-142"/>
        <w:jc w:val="both"/>
        <w:rPr>
          <w:rFonts w:ascii="Arial" w:eastAsia="Calibri" w:hAnsi="Arial" w:cs="Arial"/>
          <w:bCs/>
          <w:spacing w:val="-1"/>
          <w:sz w:val="20"/>
          <w:szCs w:val="20"/>
        </w:rPr>
      </w:pPr>
      <w:r>
        <w:rPr>
          <w:rFonts w:ascii="Arial" w:eastAsia="Calibri" w:hAnsi="Arial" w:cs="Arial"/>
          <w:bCs/>
          <w:spacing w:val="-1"/>
          <w:sz w:val="20"/>
          <w:szCs w:val="20"/>
        </w:rPr>
        <w:t xml:space="preserve">Simply log in to Research Data Finder using your QUT username and password and answer a few questions.  Your draft records will be checked by Library staff then published for other researchers to view.  </w:t>
      </w:r>
    </w:p>
    <w:p w:rsidR="00DB520C" w:rsidRDefault="008440A8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  <w:r>
        <w:rPr>
          <w:rFonts w:ascii="Arial" w:eastAsia="Calibri" w:hAnsi="Arial" w:cs="Arial"/>
          <w:bCs/>
          <w:noProof/>
          <w:spacing w:val="-1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6F06E8" wp14:editId="0368A430">
                <wp:simplePos x="0" y="0"/>
                <wp:positionH relativeFrom="column">
                  <wp:posOffset>738876</wp:posOffset>
                </wp:positionH>
                <wp:positionV relativeFrom="paragraph">
                  <wp:posOffset>132715</wp:posOffset>
                </wp:positionV>
                <wp:extent cx="1121434" cy="1069676"/>
                <wp:effectExtent l="0" t="0" r="21590" b="1651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106967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  <a:alpha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0A8" w:rsidRPr="008440A8" w:rsidRDefault="008440A8" w:rsidP="008440A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40A8">
                              <w:rPr>
                                <w:b/>
                              </w:rPr>
                              <w:t>1</w:t>
                            </w:r>
                          </w:p>
                          <w:p w:rsidR="008440A8" w:rsidRPr="008440A8" w:rsidRDefault="008440A8" w:rsidP="008440A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40A8">
                              <w:rPr>
                                <w:b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7" style="position:absolute;left:0;text-align:left;margin-left:58.2pt;margin-top:10.45pt;width:88.3pt;height:8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" fillcolor="#e36c0a [2409]" strokecolor="#974706 [1609]" strokeweight="2pt">
                <v:stroke opacity="49087f"/>
                <v:textbox>
                  <w:txbxContent>
                    <w:p w:rsidR="008440A8" w:rsidRPr="008440A8" w:rsidRDefault="008440A8" w:rsidP="008440A8">
                      <w:pPr>
                        <w:jc w:val="center"/>
                        <w:rPr>
                          <w:b/>
                        </w:rPr>
                      </w:pPr>
                      <w:r w:rsidRPr="008440A8">
                        <w:rPr>
                          <w:b/>
                        </w:rPr>
                        <w:t>1</w:t>
                      </w:r>
                    </w:p>
                    <w:p w:rsidR="008440A8" w:rsidRPr="008440A8" w:rsidRDefault="008440A8" w:rsidP="008440A8">
                      <w:pPr>
                        <w:jc w:val="center"/>
                        <w:rPr>
                          <w:b/>
                        </w:rPr>
                      </w:pPr>
                      <w:r w:rsidRPr="008440A8">
                        <w:rPr>
                          <w:b/>
                        </w:rPr>
                        <w:t>Log in</w:t>
                      </w:r>
                    </w:p>
                  </w:txbxContent>
                </v:textbox>
              </v:oval>
            </w:pict>
          </mc:Fallback>
        </mc:AlternateContent>
      </w:r>
    </w:p>
    <w:p w:rsidR="00DB520C" w:rsidRDefault="00DB520C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</w:p>
    <w:p w:rsidR="008440A8" w:rsidRDefault="00CE5BFF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  <w:r w:rsidRPr="00CE5BFF">
        <w:rPr>
          <w:rFonts w:ascii="Arial" w:eastAsia="Calibri" w:hAnsi="Arial" w:cs="Arial"/>
          <w:bCs/>
          <w:noProof/>
          <w:spacing w:val="-1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DFB2D5" wp14:editId="5EDC78E2">
                <wp:simplePos x="0" y="0"/>
                <wp:positionH relativeFrom="column">
                  <wp:posOffset>1989719</wp:posOffset>
                </wp:positionH>
                <wp:positionV relativeFrom="paragraph">
                  <wp:posOffset>31750</wp:posOffset>
                </wp:positionV>
                <wp:extent cx="2421255" cy="672465"/>
                <wp:effectExtent l="0" t="0" r="17145" b="13335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255" cy="67246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:rsidR="00CE5BFF" w:rsidRDefault="00CE5BFF" w:rsidP="00CE5BFF">
                            <w:r>
                              <w:rPr>
                                <w:sz w:val="20"/>
                              </w:rPr>
                              <w:t xml:space="preserve">Go </w:t>
                            </w:r>
                            <w:r w:rsidRPr="00D27F44">
                              <w:rPr>
                                <w:sz w:val="20"/>
                              </w:rPr>
                              <w:t xml:space="preserve">to </w:t>
                            </w:r>
                            <w:hyperlink r:id="rId9" w:history="1">
                              <w:r w:rsidR="00910159" w:rsidRPr="00910159">
                                <w:rPr>
                                  <w:rStyle w:val="Hyperlink"/>
                                  <w:color w:val="365F91" w:themeColor="accent1" w:themeShade="BF"/>
                                  <w:sz w:val="20"/>
                                </w:rPr>
                                <w:t>https://researchdatafinder.qut.edu.au</w:t>
                              </w:r>
                            </w:hyperlink>
                            <w:r w:rsidR="00910159" w:rsidRPr="00910159">
                              <w:rPr>
                                <w:color w:val="365F91" w:themeColor="accent1" w:themeShade="BF"/>
                                <w:sz w:val="20"/>
                              </w:rPr>
                              <w:t xml:space="preserve">  </w:t>
                            </w:r>
                            <w:r w:rsidRPr="00910159">
                              <w:rPr>
                                <w:color w:val="365F91" w:themeColor="accent1" w:themeShade="BF"/>
                                <w:sz w:val="20"/>
                              </w:rPr>
                              <w:t xml:space="preserve"> </w:t>
                            </w:r>
                            <w:r w:rsidRPr="00D27F44">
                              <w:rPr>
                                <w:sz w:val="20"/>
                              </w:rPr>
                              <w:t xml:space="preserve">and click on </w:t>
                            </w:r>
                            <w:r w:rsidRPr="00D27F44">
                              <w:rPr>
                                <w:i/>
                                <w:sz w:val="20"/>
                              </w:rPr>
                              <w:t>QUT Login.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93" o:spid="_x0000_s1028" style="position:absolute;left:0;text-align:left;margin-left:156.65pt;margin-top:2.5pt;width:190.65pt;height:52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" fillcolor="window" strokecolor="#376092" strokeweight="1.5pt">
                <v:textbox>
                  <w:txbxContent>
                    <w:p w:rsidR="00CE5BFF" w:rsidRDefault="00CE5BFF" w:rsidP="00CE5BFF">
                      <w:r>
                        <w:rPr>
                          <w:sz w:val="20"/>
                        </w:rPr>
                        <w:t xml:space="preserve">Go </w:t>
                      </w:r>
                      <w:r w:rsidRPr="00D27F44">
                        <w:rPr>
                          <w:sz w:val="20"/>
                        </w:rPr>
                        <w:t xml:space="preserve">to </w:t>
                      </w:r>
                      <w:hyperlink r:id="rId10" w:history="1">
                        <w:r w:rsidR="00910159" w:rsidRPr="00910159">
                          <w:rPr>
                            <w:rStyle w:val="Hyperlink"/>
                            <w:color w:val="365F91" w:themeColor="accent1" w:themeShade="BF"/>
                            <w:sz w:val="20"/>
                          </w:rPr>
                          <w:t>https://researchdatafinder.qut.edu.au</w:t>
                        </w:r>
                      </w:hyperlink>
                      <w:r w:rsidR="00910159" w:rsidRPr="00910159">
                        <w:rPr>
                          <w:color w:val="365F91" w:themeColor="accent1" w:themeShade="BF"/>
                          <w:sz w:val="20"/>
                        </w:rPr>
                        <w:t xml:space="preserve">  </w:t>
                      </w:r>
                      <w:r w:rsidRPr="00910159">
                        <w:rPr>
                          <w:color w:val="365F91" w:themeColor="accent1" w:themeShade="BF"/>
                          <w:sz w:val="20"/>
                        </w:rPr>
                        <w:t xml:space="preserve"> </w:t>
                      </w:r>
                      <w:r w:rsidRPr="00D27F44">
                        <w:rPr>
                          <w:sz w:val="20"/>
                        </w:rPr>
                        <w:t xml:space="preserve">and click on </w:t>
                      </w:r>
                      <w:r w:rsidRPr="00D27F44">
                        <w:rPr>
                          <w:i/>
                          <w:sz w:val="20"/>
                        </w:rPr>
                        <w:t>QUT Login.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40A8" w:rsidRDefault="008440A8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</w:p>
    <w:p w:rsidR="008440A8" w:rsidRDefault="008440A8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</w:p>
    <w:p w:rsidR="008440A8" w:rsidRDefault="008440A8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</w:p>
    <w:p w:rsidR="008440A8" w:rsidRDefault="008440A8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</w:p>
    <w:p w:rsidR="008440A8" w:rsidRDefault="008440A8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</w:p>
    <w:p w:rsidR="008440A8" w:rsidRDefault="00CE5BFF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  <w:r>
        <w:rPr>
          <w:rFonts w:ascii="Arial" w:eastAsia="Calibri" w:hAnsi="Arial" w:cs="Arial"/>
          <w:bCs/>
          <w:noProof/>
          <w:spacing w:val="-1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F13959" wp14:editId="5831C64D">
                <wp:simplePos x="0" y="0"/>
                <wp:positionH relativeFrom="column">
                  <wp:posOffset>-171714</wp:posOffset>
                </wp:positionH>
                <wp:positionV relativeFrom="paragraph">
                  <wp:posOffset>34925</wp:posOffset>
                </wp:positionV>
                <wp:extent cx="1103630" cy="1078230"/>
                <wp:effectExtent l="0" t="0" r="2032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07823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  <a:alpha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0A8" w:rsidRPr="008440A8" w:rsidRDefault="008440A8" w:rsidP="008440A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40A8">
                              <w:rPr>
                                <w:b/>
                              </w:rPr>
                              <w:t>2</w:t>
                            </w:r>
                          </w:p>
                          <w:p w:rsidR="008440A8" w:rsidRPr="008440A8" w:rsidRDefault="008440A8" w:rsidP="008440A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40A8">
                              <w:rPr>
                                <w:b/>
                              </w:rPr>
                              <w:t>Create new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9" style="position:absolute;left:0;text-align:left;margin-left:-13.5pt;margin-top:2.75pt;width:86.9pt;height:84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" fillcolor="#e36c0a [2409]" strokecolor="#974706 [1609]" strokeweight="2pt">
                <v:stroke opacity="49087f"/>
                <v:textbox>
                  <w:txbxContent>
                    <w:p w:rsidR="008440A8" w:rsidRPr="008440A8" w:rsidRDefault="008440A8" w:rsidP="008440A8">
                      <w:pPr>
                        <w:jc w:val="center"/>
                        <w:rPr>
                          <w:b/>
                        </w:rPr>
                      </w:pPr>
                      <w:r w:rsidRPr="008440A8">
                        <w:rPr>
                          <w:b/>
                        </w:rPr>
                        <w:t>2</w:t>
                      </w:r>
                    </w:p>
                    <w:p w:rsidR="008440A8" w:rsidRPr="008440A8" w:rsidRDefault="008440A8" w:rsidP="008440A8">
                      <w:pPr>
                        <w:jc w:val="center"/>
                        <w:rPr>
                          <w:b/>
                        </w:rPr>
                      </w:pPr>
                      <w:r w:rsidRPr="008440A8">
                        <w:rPr>
                          <w:b/>
                        </w:rPr>
                        <w:t>Create new record</w:t>
                      </w:r>
                    </w:p>
                  </w:txbxContent>
                </v:textbox>
              </v:oval>
            </w:pict>
          </mc:Fallback>
        </mc:AlternateContent>
      </w:r>
      <w:r w:rsidRPr="00CE5BFF">
        <w:rPr>
          <w:rFonts w:ascii="Arial" w:eastAsia="Calibri" w:hAnsi="Arial" w:cs="Arial"/>
          <w:bCs/>
          <w:noProof/>
          <w:spacing w:val="-1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27FE86" wp14:editId="7E5C2860">
                <wp:simplePos x="0" y="0"/>
                <wp:positionH relativeFrom="column">
                  <wp:posOffset>1366784</wp:posOffset>
                </wp:positionH>
                <wp:positionV relativeFrom="paragraph">
                  <wp:posOffset>104775</wp:posOffset>
                </wp:positionV>
                <wp:extent cx="2406015" cy="958215"/>
                <wp:effectExtent l="0" t="0" r="13335" b="13335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015" cy="95821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:rsidR="00CE5BFF" w:rsidRPr="00D27F44" w:rsidRDefault="00CE5BFF" w:rsidP="00CE5BFF">
                            <w:pPr>
                              <w:rPr>
                                <w:sz w:val="20"/>
                              </w:rPr>
                            </w:pPr>
                            <w:r w:rsidRPr="00D27F44">
                              <w:rPr>
                                <w:sz w:val="20"/>
                              </w:rPr>
                              <w:t xml:space="preserve">In the </w:t>
                            </w:r>
                            <w:r w:rsidRPr="00D27F44">
                              <w:rPr>
                                <w:i/>
                                <w:sz w:val="20"/>
                              </w:rPr>
                              <w:t xml:space="preserve">Add new record box, </w:t>
                            </w:r>
                            <w:r w:rsidRPr="00D27F44">
                              <w:rPr>
                                <w:sz w:val="20"/>
                              </w:rPr>
                              <w:t xml:space="preserve">select the type of record you wish to add e.g. to add a description of a data set, select </w:t>
                            </w:r>
                            <w:r w:rsidRPr="00D27F44">
                              <w:rPr>
                                <w:i/>
                                <w:sz w:val="20"/>
                              </w:rPr>
                              <w:t>Research data set</w:t>
                            </w:r>
                            <w:r w:rsidRPr="00D27F44">
                              <w:rPr>
                                <w:sz w:val="20"/>
                              </w:rPr>
                              <w:t xml:space="preserve">.  Use the descriptions to guide your selection. </w:t>
                            </w:r>
                          </w:p>
                          <w:p w:rsidR="00CE5BFF" w:rsidRDefault="00CE5BFF" w:rsidP="00CE5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94" o:spid="_x0000_s1030" style="position:absolute;left:0;text-align:left;margin-left:107.6pt;margin-top:8.25pt;width:189.45pt;height:75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" fillcolor="window" strokecolor="#376092" strokeweight="1.5pt">
                <v:textbox>
                  <w:txbxContent>
                    <w:p w:rsidR="00CE5BFF" w:rsidRPr="00D27F44" w:rsidRDefault="00CE5BFF" w:rsidP="00CE5BFF">
                      <w:pPr>
                        <w:rPr>
                          <w:sz w:val="20"/>
                        </w:rPr>
                      </w:pPr>
                      <w:r w:rsidRPr="00D27F44">
                        <w:rPr>
                          <w:sz w:val="20"/>
                        </w:rPr>
                        <w:t xml:space="preserve">In the </w:t>
                      </w:r>
                      <w:r w:rsidRPr="00D27F44">
                        <w:rPr>
                          <w:i/>
                          <w:sz w:val="20"/>
                        </w:rPr>
                        <w:t xml:space="preserve">Add new record box, </w:t>
                      </w:r>
                      <w:r w:rsidRPr="00D27F44">
                        <w:rPr>
                          <w:sz w:val="20"/>
                        </w:rPr>
                        <w:t xml:space="preserve">select the type of record you wish to add e.g. to add a description of a data set, select </w:t>
                      </w:r>
                      <w:r w:rsidRPr="00D27F44">
                        <w:rPr>
                          <w:i/>
                          <w:sz w:val="20"/>
                        </w:rPr>
                        <w:t>Research data set</w:t>
                      </w:r>
                      <w:r w:rsidRPr="00D27F44">
                        <w:rPr>
                          <w:sz w:val="20"/>
                        </w:rPr>
                        <w:t xml:space="preserve">.  Use the descriptions to guide your selection. </w:t>
                      </w:r>
                    </w:p>
                    <w:p w:rsidR="00CE5BFF" w:rsidRDefault="00CE5BFF" w:rsidP="00CE5BFF"/>
                  </w:txbxContent>
                </v:textbox>
              </v:roundrect>
            </w:pict>
          </mc:Fallback>
        </mc:AlternateContent>
      </w:r>
    </w:p>
    <w:p w:rsidR="008440A8" w:rsidRDefault="008440A8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</w:p>
    <w:p w:rsidR="008440A8" w:rsidRDefault="008440A8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</w:p>
    <w:p w:rsidR="008440A8" w:rsidRDefault="008440A8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</w:p>
    <w:p w:rsidR="00BD7FE1" w:rsidRDefault="00BD7FE1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</w:p>
    <w:p w:rsidR="00BD7FE1" w:rsidRDefault="00BD7FE1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</w:p>
    <w:p w:rsidR="00BD7FE1" w:rsidRDefault="00BD7FE1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</w:p>
    <w:p w:rsidR="00BD7FE1" w:rsidRDefault="00BD7FE1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</w:p>
    <w:p w:rsidR="00BD7FE1" w:rsidRDefault="00BD7FE1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  <w:r>
        <w:rPr>
          <w:rFonts w:ascii="Arial" w:eastAsia="Calibri" w:hAnsi="Arial" w:cs="Arial"/>
          <w:bCs/>
          <w:noProof/>
          <w:spacing w:val="-1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41186C" wp14:editId="4D52B921">
                <wp:simplePos x="0" y="0"/>
                <wp:positionH relativeFrom="column">
                  <wp:posOffset>803646</wp:posOffset>
                </wp:positionH>
                <wp:positionV relativeFrom="paragraph">
                  <wp:posOffset>87630</wp:posOffset>
                </wp:positionV>
                <wp:extent cx="1078230" cy="1035050"/>
                <wp:effectExtent l="0" t="0" r="2667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0350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  <a:alpha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FE1" w:rsidRPr="00CE5BFF" w:rsidRDefault="00BD7FE1" w:rsidP="00BD7FE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CE5BFF">
                              <w:rPr>
                                <w:b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  <w:p w:rsidR="00BD7FE1" w:rsidRPr="00CE5BFF" w:rsidRDefault="00BD7FE1" w:rsidP="00BD7FE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CE5BFF">
                              <w:rPr>
                                <w:b/>
                                <w:sz w:val="21"/>
                                <w:szCs w:val="21"/>
                              </w:rPr>
                              <w:t>Complete online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1" style="position:absolute;left:0;text-align:left;margin-left:63.3pt;margin-top:6.9pt;width:84.9pt;height:8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" fillcolor="#e36c0a [2409]" strokecolor="#974706 [1609]" strokeweight="2pt">
                <v:stroke opacity="49087f"/>
                <v:textbox>
                  <w:txbxContent>
                    <w:p w:rsidR="00BD7FE1" w:rsidRPr="00CE5BFF" w:rsidRDefault="00BD7FE1" w:rsidP="00BD7FE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CE5BFF">
                        <w:rPr>
                          <w:b/>
                          <w:sz w:val="21"/>
                          <w:szCs w:val="21"/>
                        </w:rPr>
                        <w:t>3</w:t>
                      </w:r>
                    </w:p>
                    <w:p w:rsidR="00BD7FE1" w:rsidRPr="00CE5BFF" w:rsidRDefault="00BD7FE1" w:rsidP="00BD7FE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CE5BFF">
                        <w:rPr>
                          <w:b/>
                          <w:sz w:val="21"/>
                          <w:szCs w:val="21"/>
                        </w:rPr>
                        <w:t>Complete online form</w:t>
                      </w:r>
                    </w:p>
                  </w:txbxContent>
                </v:textbox>
              </v:oval>
            </w:pict>
          </mc:Fallback>
        </mc:AlternateContent>
      </w:r>
    </w:p>
    <w:p w:rsidR="00BD7FE1" w:rsidRDefault="00BD7FE1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  <w:r w:rsidRPr="00CE5BFF">
        <w:rPr>
          <w:rFonts w:ascii="Arial" w:eastAsia="Calibri" w:hAnsi="Arial" w:cs="Arial"/>
          <w:bCs/>
          <w:noProof/>
          <w:spacing w:val="-1"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DB9AD4" wp14:editId="69CF6D43">
                <wp:simplePos x="0" y="0"/>
                <wp:positionH relativeFrom="column">
                  <wp:posOffset>2030730</wp:posOffset>
                </wp:positionH>
                <wp:positionV relativeFrom="paragraph">
                  <wp:posOffset>66675</wp:posOffset>
                </wp:positionV>
                <wp:extent cx="2406650" cy="819150"/>
                <wp:effectExtent l="0" t="0" r="12700" b="1905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8191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:rsidR="00CE5BFF" w:rsidRPr="00D27F44" w:rsidRDefault="00CE5BFF" w:rsidP="00CE5BFF">
                            <w:pPr>
                              <w:rPr>
                                <w:sz w:val="20"/>
                              </w:rPr>
                            </w:pPr>
                            <w:r w:rsidRPr="00D27F44">
                              <w:rPr>
                                <w:sz w:val="20"/>
                              </w:rPr>
                              <w:t xml:space="preserve">Give your record a title and complete the mandatory fields on the next screen.  Also complete the optional fields if applicable.  Click on </w:t>
                            </w:r>
                            <w:r w:rsidRPr="00D27F44">
                              <w:rPr>
                                <w:i/>
                                <w:sz w:val="20"/>
                              </w:rPr>
                              <w:t>Send for review</w:t>
                            </w:r>
                            <w:r w:rsidRPr="00D27F44">
                              <w:rPr>
                                <w:sz w:val="20"/>
                              </w:rPr>
                              <w:t xml:space="preserve">. </w:t>
                            </w:r>
                          </w:p>
                          <w:p w:rsidR="00CE5BFF" w:rsidRDefault="00CE5BFF" w:rsidP="00CE5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95" o:spid="_x0000_s1032" style="position:absolute;left:0;text-align:left;margin-left:159.9pt;margin-top:5.25pt;width:189.5pt;height:6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" fillcolor="window" strokecolor="#376092" strokeweight="1.5pt">
                <v:textbox>
                  <w:txbxContent>
                    <w:p w:rsidR="00CE5BFF" w:rsidRPr="00D27F44" w:rsidRDefault="00CE5BFF" w:rsidP="00CE5BFF">
                      <w:pPr>
                        <w:rPr>
                          <w:sz w:val="20"/>
                        </w:rPr>
                      </w:pPr>
                      <w:r w:rsidRPr="00D27F44">
                        <w:rPr>
                          <w:sz w:val="20"/>
                        </w:rPr>
                        <w:t xml:space="preserve">Give your record a title and complete the mandatory fields on the next screen.  Also complete the optional fields if applicable.  Click on </w:t>
                      </w:r>
                      <w:r w:rsidRPr="00D27F44">
                        <w:rPr>
                          <w:i/>
                          <w:sz w:val="20"/>
                        </w:rPr>
                        <w:t>Send for review</w:t>
                      </w:r>
                      <w:r w:rsidRPr="00D27F44">
                        <w:rPr>
                          <w:sz w:val="20"/>
                        </w:rPr>
                        <w:t xml:space="preserve">. </w:t>
                      </w:r>
                    </w:p>
                    <w:p w:rsidR="00CE5BFF" w:rsidRDefault="00CE5BFF" w:rsidP="00CE5BFF"/>
                  </w:txbxContent>
                </v:textbox>
              </v:roundrect>
            </w:pict>
          </mc:Fallback>
        </mc:AlternateContent>
      </w:r>
    </w:p>
    <w:p w:rsidR="00BD7FE1" w:rsidRDefault="00BD7FE1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</w:p>
    <w:p w:rsidR="00BD7FE1" w:rsidRDefault="00BD7FE1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</w:p>
    <w:p w:rsidR="00BD7FE1" w:rsidRDefault="00BD7FE1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</w:p>
    <w:p w:rsidR="00BD7FE1" w:rsidRDefault="00BD7FE1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</w:p>
    <w:p w:rsidR="00B03037" w:rsidRDefault="00B03037" w:rsidP="00B03037">
      <w:pPr>
        <w:pStyle w:val="Heading3"/>
        <w:spacing w:before="0" w:after="120"/>
        <w:rPr>
          <w:rFonts w:ascii="Arial" w:eastAsia="Calibri" w:hAnsi="Arial" w:cs="Arial"/>
        </w:rPr>
      </w:pPr>
    </w:p>
    <w:p w:rsidR="00BD7FE1" w:rsidRPr="00BD7FE1" w:rsidRDefault="00BD7FE1" w:rsidP="00B03037">
      <w:pPr>
        <w:pStyle w:val="Heading3"/>
        <w:spacing w:before="0" w:after="120"/>
        <w:rPr>
          <w:rFonts w:ascii="Arial" w:eastAsia="Calibri" w:hAnsi="Arial" w:cs="Arial"/>
          <w:i/>
        </w:rPr>
      </w:pPr>
      <w:r w:rsidRPr="00BD7FE1">
        <w:rPr>
          <w:rFonts w:ascii="Arial" w:eastAsia="Calibri" w:hAnsi="Arial" w:cs="Arial"/>
        </w:rPr>
        <w:t xml:space="preserve">Go to </w:t>
      </w:r>
      <w:proofErr w:type="gramStart"/>
      <w:r w:rsidRPr="00BD7FE1">
        <w:rPr>
          <w:rFonts w:ascii="Arial" w:eastAsia="Calibri" w:hAnsi="Arial" w:cs="Arial"/>
          <w:i/>
        </w:rPr>
        <w:t>Manage</w:t>
      </w:r>
      <w:proofErr w:type="gramEnd"/>
      <w:r w:rsidRPr="00BD7FE1">
        <w:rPr>
          <w:rFonts w:ascii="Arial" w:eastAsia="Calibri" w:hAnsi="Arial" w:cs="Arial"/>
          <w:i/>
        </w:rPr>
        <w:t xml:space="preserve"> records</w:t>
      </w:r>
    </w:p>
    <w:p w:rsidR="00BD7FE1" w:rsidRDefault="00BD7FE1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F0BCFB" wp14:editId="628EB289">
                <wp:simplePos x="0" y="0"/>
                <wp:positionH relativeFrom="column">
                  <wp:posOffset>677545</wp:posOffset>
                </wp:positionH>
                <wp:positionV relativeFrom="paragraph">
                  <wp:posOffset>929005</wp:posOffset>
                </wp:positionV>
                <wp:extent cx="1382395" cy="650875"/>
                <wp:effectExtent l="38100" t="38100" r="27305" b="349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2395" cy="65087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53.35pt;margin-top:73.15pt;width:108.85pt;height:51.2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" strokecolor="red" strokeweight="1.2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22B5BE" wp14:editId="61A2FDD5">
                <wp:simplePos x="0" y="0"/>
                <wp:positionH relativeFrom="column">
                  <wp:posOffset>2061510</wp:posOffset>
                </wp:positionH>
                <wp:positionV relativeFrom="paragraph">
                  <wp:posOffset>930455</wp:posOffset>
                </wp:positionV>
                <wp:extent cx="1616075" cy="982980"/>
                <wp:effectExtent l="0" t="0" r="22225" b="2667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982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D7FE1" w:rsidRPr="007A3365" w:rsidRDefault="00BD7FE1" w:rsidP="00BD7FE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A3365">
                              <w:rPr>
                                <w:rFonts w:ascii="Arial" w:hAnsi="Arial" w:cs="Arial"/>
                                <w:sz w:val="20"/>
                              </w:rPr>
                              <w:t xml:space="preserve">Records can be published as: </w:t>
                            </w:r>
                          </w:p>
                          <w:p w:rsidR="00BD7FE1" w:rsidRDefault="00BD7FE1" w:rsidP="00BD7F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A73D3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Open access</w:t>
                            </w:r>
                            <w:r w:rsidRPr="007A3365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:rsidR="00BD7FE1" w:rsidRPr="007A3365" w:rsidRDefault="00BD7FE1" w:rsidP="00BD7FE1">
                            <w:pPr>
                              <w:pStyle w:val="ListParagraph"/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A3365">
                              <w:rPr>
                                <w:rFonts w:ascii="Arial" w:hAnsi="Arial" w:cs="Arial"/>
                                <w:sz w:val="20"/>
                              </w:rPr>
                              <w:t>(</w:t>
                            </w:r>
                            <w:proofErr w:type="gramStart"/>
                            <w:r w:rsidRPr="007A3365">
                              <w:rPr>
                                <w:rFonts w:ascii="Arial" w:hAnsi="Arial" w:cs="Arial"/>
                                <w:sz w:val="20"/>
                              </w:rPr>
                              <w:t>public</w:t>
                            </w:r>
                            <w:proofErr w:type="gramEnd"/>
                            <w:r w:rsidRPr="007A3365">
                              <w:rPr>
                                <w:rFonts w:ascii="Arial" w:hAnsi="Arial" w:cs="Arial"/>
                                <w:sz w:val="20"/>
                              </w:rPr>
                              <w:t xml:space="preserve">) or </w:t>
                            </w:r>
                          </w:p>
                          <w:p w:rsidR="00BD7FE1" w:rsidRPr="007A3365" w:rsidRDefault="00BD7FE1" w:rsidP="00BD7F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A3365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QUT access</w:t>
                            </w:r>
                            <w:r w:rsidRPr="007A3365">
                              <w:rPr>
                                <w:rFonts w:ascii="Arial" w:hAnsi="Arial" w:cs="Arial"/>
                                <w:sz w:val="20"/>
                              </w:rPr>
                              <w:t xml:space="preserve"> (QUT staff and students)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33" type="#_x0000_t202" style="position:absolute;left:0;text-align:left;margin-left:162.3pt;margin-top:73.25pt;width:127.25pt;height:77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" fillcolor="window" strokeweight=".5pt">
                <v:textbox>
                  <w:txbxContent>
                    <w:p w:rsidR="00BD7FE1" w:rsidRPr="007A3365" w:rsidRDefault="00BD7FE1" w:rsidP="00BD7FE1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A3365">
                        <w:rPr>
                          <w:rFonts w:ascii="Arial" w:hAnsi="Arial" w:cs="Arial"/>
                          <w:sz w:val="20"/>
                        </w:rPr>
                        <w:t xml:space="preserve">Records can be published as: </w:t>
                      </w:r>
                    </w:p>
                    <w:p w:rsidR="00BD7FE1" w:rsidRDefault="00BD7FE1" w:rsidP="00BD7FE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AA73D3">
                        <w:rPr>
                          <w:rFonts w:ascii="Arial" w:hAnsi="Arial" w:cs="Arial"/>
                          <w:i/>
                          <w:sz w:val="20"/>
                        </w:rPr>
                        <w:t>Open access</w:t>
                      </w:r>
                      <w:r w:rsidRPr="007A3365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</w:p>
                    <w:p w:rsidR="00BD7FE1" w:rsidRPr="007A3365" w:rsidRDefault="00BD7FE1" w:rsidP="00BD7FE1">
                      <w:pPr>
                        <w:pStyle w:val="ListParagraph"/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7A3365">
                        <w:rPr>
                          <w:rFonts w:ascii="Arial" w:hAnsi="Arial" w:cs="Arial"/>
                          <w:sz w:val="20"/>
                        </w:rPr>
                        <w:t>(</w:t>
                      </w:r>
                      <w:proofErr w:type="gramStart"/>
                      <w:r w:rsidRPr="007A3365">
                        <w:rPr>
                          <w:rFonts w:ascii="Arial" w:hAnsi="Arial" w:cs="Arial"/>
                          <w:sz w:val="20"/>
                        </w:rPr>
                        <w:t>public</w:t>
                      </w:r>
                      <w:proofErr w:type="gramEnd"/>
                      <w:r w:rsidRPr="007A3365">
                        <w:rPr>
                          <w:rFonts w:ascii="Arial" w:hAnsi="Arial" w:cs="Arial"/>
                          <w:sz w:val="20"/>
                        </w:rPr>
                        <w:t xml:space="preserve">) or </w:t>
                      </w:r>
                    </w:p>
                    <w:p w:rsidR="00BD7FE1" w:rsidRPr="007A3365" w:rsidRDefault="00BD7FE1" w:rsidP="00BD7FE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7A3365">
                        <w:rPr>
                          <w:rFonts w:ascii="Arial" w:hAnsi="Arial" w:cs="Arial"/>
                          <w:i/>
                          <w:sz w:val="20"/>
                        </w:rPr>
                        <w:t>QUT access</w:t>
                      </w:r>
                      <w:r w:rsidRPr="007A3365">
                        <w:rPr>
                          <w:rFonts w:ascii="Arial" w:hAnsi="Arial" w:cs="Arial"/>
                          <w:sz w:val="20"/>
                        </w:rPr>
                        <w:t xml:space="preserve"> (QUT staff and students)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w:drawing>
          <wp:inline distT="0" distB="0" distL="0" distR="0" wp14:anchorId="5237568C" wp14:editId="30000849">
            <wp:extent cx="4265295" cy="1821854"/>
            <wp:effectExtent l="0" t="0" r="1905" b="6985"/>
            <wp:docPr id="288" name="Picture 288" descr="cid:image001.png@01D0B327.C2264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B327.C22649D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83" r="2401"/>
                    <a:stretch/>
                  </pic:blipFill>
                  <pic:spPr bwMode="auto">
                    <a:xfrm>
                      <a:off x="0" y="0"/>
                      <a:ext cx="4265295" cy="182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FE1" w:rsidRDefault="00BD7FE1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</w:p>
    <w:p w:rsidR="00BD7FE1" w:rsidRPr="00BD7FE1" w:rsidRDefault="00BD7FE1" w:rsidP="00B03037">
      <w:pPr>
        <w:pStyle w:val="Heading3"/>
        <w:spacing w:before="0" w:after="120"/>
        <w:rPr>
          <w:rFonts w:ascii="Arial" w:eastAsia="Calibri" w:hAnsi="Arial" w:cs="Arial"/>
        </w:rPr>
      </w:pPr>
      <w:r w:rsidRPr="00BD7FE1">
        <w:rPr>
          <w:rFonts w:ascii="Arial" w:eastAsia="Calibri" w:hAnsi="Arial" w:cs="Arial"/>
        </w:rPr>
        <w:t>Select the type of record you wish to add</w:t>
      </w:r>
    </w:p>
    <w:p w:rsidR="00BD7FE1" w:rsidRDefault="00C90F66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B6ABA4" wp14:editId="01E389B9">
                <wp:simplePos x="0" y="0"/>
                <wp:positionH relativeFrom="column">
                  <wp:posOffset>2679065</wp:posOffset>
                </wp:positionH>
                <wp:positionV relativeFrom="paragraph">
                  <wp:posOffset>777240</wp:posOffset>
                </wp:positionV>
                <wp:extent cx="1499235" cy="1466850"/>
                <wp:effectExtent l="0" t="0" r="24765" b="1905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FE1" w:rsidRDefault="00BD7FE1" w:rsidP="00BD7FE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A3365">
                              <w:rPr>
                                <w:rFonts w:ascii="Arial" w:hAnsi="Arial" w:cs="Arial"/>
                                <w:sz w:val="20"/>
                              </w:rPr>
                              <w:t xml:space="preserve">To create records in Software Finder, select </w:t>
                            </w:r>
                            <w:r w:rsidRPr="007A3365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 xml:space="preserve">Binaries </w:t>
                            </w:r>
                            <w:r w:rsidRPr="007A3365">
                              <w:rPr>
                                <w:rFonts w:ascii="Arial" w:hAnsi="Arial" w:cs="Arial"/>
                                <w:sz w:val="20"/>
                              </w:rPr>
                              <w:t xml:space="preserve">or </w:t>
                            </w:r>
                            <w:r w:rsidRPr="007A3365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Source code.</w:t>
                            </w:r>
                            <w:r w:rsidRPr="007A3365">
                              <w:rPr>
                                <w:rFonts w:ascii="Arial" w:hAnsi="Arial" w:cs="Arial"/>
                                <w:sz w:val="20"/>
                              </w:rPr>
                              <w:t xml:space="preserve">  </w:t>
                            </w:r>
                          </w:p>
                          <w:p w:rsidR="00C90F66" w:rsidRPr="007A3365" w:rsidRDefault="00C90F66" w:rsidP="00BD7FE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BD7FE1" w:rsidRPr="007A3365" w:rsidRDefault="00BD7FE1" w:rsidP="00BD7FE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A3365">
                              <w:rPr>
                                <w:rFonts w:ascii="Arial" w:hAnsi="Arial" w:cs="Arial"/>
                                <w:sz w:val="20"/>
                              </w:rPr>
                              <w:t xml:space="preserve">To create records in Spatial Data Finder, select a category under </w:t>
                            </w:r>
                            <w:r w:rsidRPr="007A3365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Spatial Data</w:t>
                            </w:r>
                            <w:r w:rsidRPr="007A3365">
                              <w:rPr>
                                <w:rFonts w:ascii="Arial" w:hAnsi="Arial" w:cs="Arial"/>
                                <w:sz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034" type="#_x0000_t202" style="position:absolute;left:0;text-align:left;margin-left:210.95pt;margin-top:61.2pt;width:118.05pt;height:11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" fillcolor="white [3201]" strokeweight=".5pt">
                <v:textbox>
                  <w:txbxContent>
                    <w:p w:rsidR="00BD7FE1" w:rsidRDefault="00BD7FE1" w:rsidP="00BD7FE1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A3365">
                        <w:rPr>
                          <w:rFonts w:ascii="Arial" w:hAnsi="Arial" w:cs="Arial"/>
                          <w:sz w:val="20"/>
                        </w:rPr>
                        <w:t xml:space="preserve">To create records in Software Finder, select </w:t>
                      </w:r>
                      <w:r w:rsidRPr="007A3365">
                        <w:rPr>
                          <w:rFonts w:ascii="Arial" w:hAnsi="Arial" w:cs="Arial"/>
                          <w:i/>
                          <w:sz w:val="20"/>
                        </w:rPr>
                        <w:t xml:space="preserve">Binaries </w:t>
                      </w:r>
                      <w:r w:rsidRPr="007A3365">
                        <w:rPr>
                          <w:rFonts w:ascii="Arial" w:hAnsi="Arial" w:cs="Arial"/>
                          <w:sz w:val="20"/>
                        </w:rPr>
                        <w:t xml:space="preserve">or </w:t>
                      </w:r>
                      <w:r w:rsidRPr="007A3365">
                        <w:rPr>
                          <w:rFonts w:ascii="Arial" w:hAnsi="Arial" w:cs="Arial"/>
                          <w:i/>
                          <w:sz w:val="20"/>
                        </w:rPr>
                        <w:t>Source code.</w:t>
                      </w:r>
                      <w:r w:rsidRPr="007A3365">
                        <w:rPr>
                          <w:rFonts w:ascii="Arial" w:hAnsi="Arial" w:cs="Arial"/>
                          <w:sz w:val="20"/>
                        </w:rPr>
                        <w:t xml:space="preserve">  </w:t>
                      </w:r>
                    </w:p>
                    <w:p w:rsidR="00C90F66" w:rsidRPr="007A3365" w:rsidRDefault="00C90F66" w:rsidP="00BD7FE1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BD7FE1" w:rsidRPr="007A3365" w:rsidRDefault="00BD7FE1" w:rsidP="00BD7FE1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A3365">
                        <w:rPr>
                          <w:rFonts w:ascii="Arial" w:hAnsi="Arial" w:cs="Arial"/>
                          <w:sz w:val="20"/>
                        </w:rPr>
                        <w:t xml:space="preserve">To create records in Spatial Data Finder, select a category under </w:t>
                      </w:r>
                      <w:r w:rsidRPr="007A3365">
                        <w:rPr>
                          <w:rFonts w:ascii="Arial" w:hAnsi="Arial" w:cs="Arial"/>
                          <w:i/>
                          <w:sz w:val="20"/>
                        </w:rPr>
                        <w:t>Spatial Data</w:t>
                      </w:r>
                      <w:r w:rsidRPr="007A3365">
                        <w:rPr>
                          <w:rFonts w:ascii="Arial" w:hAnsi="Arial" w:cs="Arial"/>
                          <w:sz w:val="20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BD7FE1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DE7E34" wp14:editId="749C8567">
                <wp:simplePos x="0" y="0"/>
                <wp:positionH relativeFrom="column">
                  <wp:posOffset>616585</wp:posOffset>
                </wp:positionH>
                <wp:positionV relativeFrom="paragraph">
                  <wp:posOffset>1557020</wp:posOffset>
                </wp:positionV>
                <wp:extent cx="2062480" cy="1279525"/>
                <wp:effectExtent l="38100" t="0" r="33020" b="5397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2480" cy="127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1" o:spid="_x0000_s1026" type="#_x0000_t32" style="position:absolute;margin-left:48.55pt;margin-top:122.6pt;width:162.4pt;height:100.7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" strokecolor="red" strokeweight="1.25pt">
                <v:stroke endarrow="open"/>
              </v:shape>
            </w:pict>
          </mc:Fallback>
        </mc:AlternateContent>
      </w:r>
      <w:r w:rsidR="00BD7FE1">
        <w:rPr>
          <w:noProof/>
          <w:lang w:val="en-AU" w:eastAsia="en-AU"/>
        </w:rPr>
        <w:drawing>
          <wp:inline distT="0" distB="0" distL="0" distR="0" wp14:anchorId="00A0556C" wp14:editId="21F9B21B">
            <wp:extent cx="2406701" cy="3052398"/>
            <wp:effectExtent l="0" t="0" r="0" b="0"/>
            <wp:docPr id="289" name="Picture 289" descr="cid:image003.png@01D0B327.D6660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png@01D0B327.D66601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62" r="58655"/>
                    <a:stretch/>
                  </pic:blipFill>
                  <pic:spPr bwMode="auto">
                    <a:xfrm>
                      <a:off x="0" y="0"/>
                      <a:ext cx="2411796" cy="305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7FE1" w:rsidRDefault="00BD7FE1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</w:p>
    <w:p w:rsidR="00BD7FE1" w:rsidRPr="00BD7FE1" w:rsidRDefault="00BD7FE1" w:rsidP="00B03037">
      <w:pPr>
        <w:pStyle w:val="Heading3"/>
        <w:spacing w:before="0" w:after="120"/>
        <w:rPr>
          <w:rFonts w:ascii="Arial" w:eastAsia="Calibri" w:hAnsi="Arial" w:cs="Arial"/>
        </w:rPr>
      </w:pPr>
      <w:r w:rsidRPr="00BD7FE1">
        <w:rPr>
          <w:rFonts w:ascii="Arial" w:eastAsia="Calibri" w:hAnsi="Arial" w:cs="Arial"/>
        </w:rPr>
        <w:t>Give the record a title</w:t>
      </w:r>
    </w:p>
    <w:p w:rsidR="00BD7FE1" w:rsidRDefault="00BD7FE1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  <w:r w:rsidRPr="00130207">
        <w:rPr>
          <w:rFonts w:ascii="Arial" w:hAnsi="Arial" w:cs="Arial"/>
          <w:noProof/>
          <w:lang w:val="en-AU" w:eastAsia="en-AU"/>
        </w:rPr>
        <w:drawing>
          <wp:inline distT="0" distB="0" distL="0" distR="0" wp14:anchorId="3C1EC71D" wp14:editId="03C976B6">
            <wp:extent cx="4218974" cy="512064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2831" t="42156"/>
                    <a:stretch/>
                  </pic:blipFill>
                  <pic:spPr bwMode="auto">
                    <a:xfrm>
                      <a:off x="0" y="0"/>
                      <a:ext cx="4231514" cy="513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FE1" w:rsidRDefault="00BD7FE1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</w:p>
    <w:p w:rsidR="00BD7FE1" w:rsidRPr="00B03037" w:rsidRDefault="00B03037" w:rsidP="00B03037">
      <w:pPr>
        <w:pStyle w:val="Heading3"/>
        <w:spacing w:before="0" w:after="120"/>
        <w:rPr>
          <w:rFonts w:ascii="Arial" w:eastAsia="Calibri" w:hAnsi="Arial" w:cs="Arial"/>
        </w:rPr>
      </w:pPr>
      <w:r w:rsidRPr="00B03037">
        <w:rPr>
          <w:rFonts w:ascii="Arial" w:eastAsia="Calibri" w:hAnsi="Arial" w:cs="Arial"/>
        </w:rPr>
        <w:lastRenderedPageBreak/>
        <w:t>Complete the mandatory fields</w:t>
      </w:r>
    </w:p>
    <w:p w:rsidR="00BD7FE1" w:rsidRDefault="00C60391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B310F7" wp14:editId="2D9EB3F1">
                <wp:simplePos x="0" y="0"/>
                <wp:positionH relativeFrom="column">
                  <wp:posOffset>718185</wp:posOffset>
                </wp:positionH>
                <wp:positionV relativeFrom="paragraph">
                  <wp:posOffset>3306445</wp:posOffset>
                </wp:positionV>
                <wp:extent cx="1424940" cy="189865"/>
                <wp:effectExtent l="38100" t="76200" r="22860" b="1968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4940" cy="18986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56.55pt;margin-top:260.35pt;width:112.2pt;height:14.9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" strokecolor="red" strokeweight="1.25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9C41B7" wp14:editId="1391F6BB">
                <wp:simplePos x="0" y="0"/>
                <wp:positionH relativeFrom="column">
                  <wp:posOffset>2146300</wp:posOffset>
                </wp:positionH>
                <wp:positionV relativeFrom="paragraph">
                  <wp:posOffset>3241040</wp:posOffset>
                </wp:positionV>
                <wp:extent cx="1360170" cy="560705"/>
                <wp:effectExtent l="0" t="0" r="11430" b="1079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5607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03037" w:rsidRPr="007A3365" w:rsidRDefault="00B03037" w:rsidP="00B0303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A3365">
                              <w:rPr>
                                <w:rFonts w:ascii="Arial" w:hAnsi="Arial" w:cs="Arial"/>
                                <w:sz w:val="20"/>
                              </w:rPr>
                              <w:t>Click the ‘+’ symbol to add another entry for the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35" type="#_x0000_t202" style="position:absolute;left:0;text-align:left;margin-left:169pt;margin-top:255.2pt;width:107.1pt;height:44.1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" fillcolor="window" strokeweight=".5pt">
                <v:textbox>
                  <w:txbxContent>
                    <w:p w:rsidR="00B03037" w:rsidRPr="007A3365" w:rsidRDefault="00B03037" w:rsidP="00B03037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A3365">
                        <w:rPr>
                          <w:rFonts w:ascii="Arial" w:hAnsi="Arial" w:cs="Arial"/>
                          <w:sz w:val="20"/>
                        </w:rPr>
                        <w:t>Click the ‘+’ symbol to add another entry for the field</w:t>
                      </w:r>
                    </w:p>
                  </w:txbxContent>
                </v:textbox>
              </v:shape>
            </w:pict>
          </mc:Fallback>
        </mc:AlternateContent>
      </w:r>
      <w:r w:rsidR="003A0904">
        <w:rPr>
          <w:noProof/>
          <w:lang w:val="en-AU" w:eastAsia="en-AU"/>
        </w:rPr>
        <w:drawing>
          <wp:inline distT="0" distB="0" distL="0" distR="0" wp14:anchorId="27A5BE5C" wp14:editId="256A4307">
            <wp:extent cx="4516304" cy="42335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6304" cy="423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E1" w:rsidRDefault="003A0904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163E76" wp14:editId="2C67270F">
                <wp:simplePos x="0" y="0"/>
                <wp:positionH relativeFrom="column">
                  <wp:posOffset>862965</wp:posOffset>
                </wp:positionH>
                <wp:positionV relativeFrom="paragraph">
                  <wp:posOffset>775335</wp:posOffset>
                </wp:positionV>
                <wp:extent cx="1206500" cy="138430"/>
                <wp:effectExtent l="38100" t="76200" r="12700" b="3302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0" cy="13843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67.95pt;margin-top:61.05pt;width:95pt;height:10.9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" strokecolor="red" strokeweight="1.25pt">
                <v:stroke endarrow="open"/>
              </v:shape>
            </w:pict>
          </mc:Fallback>
        </mc:AlternateContent>
      </w:r>
      <w:r w:rsidR="00B03037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A87597" wp14:editId="43B40450">
                <wp:simplePos x="0" y="0"/>
                <wp:positionH relativeFrom="column">
                  <wp:posOffset>2070100</wp:posOffset>
                </wp:positionH>
                <wp:positionV relativeFrom="paragraph">
                  <wp:posOffset>723900</wp:posOffset>
                </wp:positionV>
                <wp:extent cx="1431925" cy="292100"/>
                <wp:effectExtent l="0" t="0" r="15875" b="127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29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03037" w:rsidRPr="007A3365" w:rsidRDefault="00B03037" w:rsidP="00B0303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A3365">
                              <w:rPr>
                                <w:rFonts w:ascii="Arial" w:hAnsi="Arial" w:cs="Arial"/>
                                <w:sz w:val="20"/>
                              </w:rPr>
                              <w:t>Click to edit or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36" type="#_x0000_t202" style="position:absolute;left:0;text-align:left;margin-left:163pt;margin-top:57pt;width:112.75pt;height:2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" fillcolor="window" strokeweight=".5pt">
                <v:textbox>
                  <w:txbxContent>
                    <w:p w:rsidR="00B03037" w:rsidRPr="007A3365" w:rsidRDefault="00B03037" w:rsidP="00B03037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A3365">
                        <w:rPr>
                          <w:rFonts w:ascii="Arial" w:hAnsi="Arial" w:cs="Arial"/>
                          <w:sz w:val="20"/>
                        </w:rPr>
                        <w:t>Click to edit or delete</w:t>
                      </w:r>
                    </w:p>
                  </w:txbxContent>
                </v:textbox>
              </v:shape>
            </w:pict>
          </mc:Fallback>
        </mc:AlternateContent>
      </w:r>
      <w:r w:rsidR="00B03037" w:rsidRPr="00130207">
        <w:rPr>
          <w:rFonts w:ascii="Arial" w:hAnsi="Arial" w:cs="Arial"/>
          <w:noProof/>
          <w:lang w:val="en-AU" w:eastAsia="en-AU"/>
        </w:rPr>
        <w:drawing>
          <wp:inline distT="0" distB="0" distL="0" distR="0" wp14:anchorId="36556109" wp14:editId="04785FEE">
            <wp:extent cx="4518561" cy="139535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49794"/>
                    <a:stretch/>
                  </pic:blipFill>
                  <pic:spPr bwMode="auto">
                    <a:xfrm>
                      <a:off x="0" y="0"/>
                      <a:ext cx="4518561" cy="139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037" w:rsidRDefault="003A0904" w:rsidP="00B84CA5">
      <w:pPr>
        <w:ind w:left="-142"/>
        <w:rPr>
          <w:rFonts w:ascii="Arial" w:eastAsia="Calibri" w:hAnsi="Arial" w:cs="Arial"/>
          <w:bCs/>
          <w:spacing w:val="-1"/>
          <w:sz w:val="20"/>
          <w:szCs w:val="20"/>
        </w:rPr>
      </w:pPr>
      <w:r>
        <w:rPr>
          <w:noProof/>
          <w:lang w:val="en-AU" w:eastAsia="en-AU"/>
        </w:rPr>
        <w:drawing>
          <wp:inline distT="0" distB="0" distL="0" distR="0" wp14:anchorId="2DE6CE6B" wp14:editId="550D7B2A">
            <wp:extent cx="4503337" cy="5047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1873" cy="50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37" w:rsidRPr="00B03037" w:rsidRDefault="00B03037" w:rsidP="00B03037">
      <w:pPr>
        <w:pStyle w:val="Heading3"/>
        <w:spacing w:before="0" w:after="120"/>
        <w:rPr>
          <w:rFonts w:ascii="Arial" w:eastAsia="Calibri" w:hAnsi="Arial" w:cs="Arial"/>
        </w:rPr>
      </w:pPr>
      <w:r w:rsidRPr="00B03037">
        <w:rPr>
          <w:rFonts w:ascii="Arial" w:eastAsia="Calibri" w:hAnsi="Arial" w:cs="Arial"/>
        </w:rPr>
        <w:lastRenderedPageBreak/>
        <w:t xml:space="preserve">Complete </w:t>
      </w:r>
      <w:r w:rsidR="003A0904">
        <w:rPr>
          <w:rFonts w:ascii="Arial" w:eastAsia="Calibri" w:hAnsi="Arial" w:cs="Arial"/>
        </w:rPr>
        <w:t>other</w:t>
      </w:r>
      <w:r w:rsidRPr="00B03037">
        <w:rPr>
          <w:rFonts w:ascii="Arial" w:eastAsia="Calibri" w:hAnsi="Arial" w:cs="Arial"/>
        </w:rPr>
        <w:t xml:space="preserve"> fields</w:t>
      </w:r>
      <w:r w:rsidR="003A0904">
        <w:rPr>
          <w:rFonts w:ascii="Arial" w:eastAsia="Calibri" w:hAnsi="Arial" w:cs="Arial"/>
        </w:rPr>
        <w:t>,</w:t>
      </w:r>
      <w:r w:rsidRPr="00B03037">
        <w:rPr>
          <w:rFonts w:ascii="Arial" w:eastAsia="Calibri" w:hAnsi="Arial" w:cs="Arial"/>
        </w:rPr>
        <w:t xml:space="preserve"> if applicable</w:t>
      </w:r>
    </w:p>
    <w:p w:rsidR="00B03037" w:rsidRDefault="00C90F66" w:rsidP="00B84CA5">
      <w:pPr>
        <w:ind w:left="-142"/>
        <w:rPr>
          <w:rFonts w:ascii="Arial" w:hAnsi="Arial" w:cs="Arial"/>
          <w:noProof/>
          <w:lang w:val="en-AU" w:eastAsia="en-AU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08C565" wp14:editId="37897B83">
                <wp:simplePos x="0" y="0"/>
                <wp:positionH relativeFrom="column">
                  <wp:posOffset>1904365</wp:posOffset>
                </wp:positionH>
                <wp:positionV relativeFrom="paragraph">
                  <wp:posOffset>349250</wp:posOffset>
                </wp:positionV>
                <wp:extent cx="1219200" cy="539750"/>
                <wp:effectExtent l="0" t="0" r="19050" b="1270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03037" w:rsidRPr="007A3365" w:rsidRDefault="00B03037" w:rsidP="00B0303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A3365">
                              <w:rPr>
                                <w:rFonts w:ascii="Arial" w:hAnsi="Arial" w:cs="Arial"/>
                                <w:sz w:val="20"/>
                              </w:rPr>
                              <w:t xml:space="preserve">Click </w:t>
                            </w:r>
                            <w:r w:rsidRPr="007A3365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 xml:space="preserve">Previous </w:t>
                            </w:r>
                            <w:r w:rsidRPr="007A3365">
                              <w:rPr>
                                <w:rFonts w:ascii="Arial" w:hAnsi="Arial" w:cs="Arial"/>
                                <w:sz w:val="20"/>
                              </w:rPr>
                              <w:t xml:space="preserve">or </w:t>
                            </w:r>
                            <w:r w:rsidRPr="007A3365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 xml:space="preserve">Next </w:t>
                            </w:r>
                            <w:r w:rsidRPr="007A3365">
                              <w:rPr>
                                <w:rFonts w:ascii="Arial" w:hAnsi="Arial" w:cs="Arial"/>
                                <w:sz w:val="20"/>
                              </w:rPr>
                              <w:t xml:space="preserve">to move between </w:t>
                            </w:r>
                            <w:r w:rsidR="00C90F66">
                              <w:rPr>
                                <w:rFonts w:ascii="Arial" w:hAnsi="Arial" w:cs="Arial"/>
                                <w:sz w:val="20"/>
                              </w:rPr>
                              <w:t>screens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37" type="#_x0000_t202" style="position:absolute;left:0;text-align:left;margin-left:149.95pt;margin-top:27.5pt;width:96pt;height:4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" fillcolor="window" strokeweight=".5pt">
                <v:textbox>
                  <w:txbxContent>
                    <w:p w:rsidR="00B03037" w:rsidRPr="007A3365" w:rsidRDefault="00B03037" w:rsidP="00B03037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A3365">
                        <w:rPr>
                          <w:rFonts w:ascii="Arial" w:hAnsi="Arial" w:cs="Arial"/>
                          <w:sz w:val="20"/>
                        </w:rPr>
                        <w:t xml:space="preserve">Click </w:t>
                      </w:r>
                      <w:r w:rsidRPr="007A3365">
                        <w:rPr>
                          <w:rFonts w:ascii="Arial" w:hAnsi="Arial" w:cs="Arial"/>
                          <w:i/>
                          <w:sz w:val="20"/>
                        </w:rPr>
                        <w:t xml:space="preserve">Previous </w:t>
                      </w:r>
                      <w:r w:rsidRPr="007A3365">
                        <w:rPr>
                          <w:rFonts w:ascii="Arial" w:hAnsi="Arial" w:cs="Arial"/>
                          <w:sz w:val="20"/>
                        </w:rPr>
                        <w:t xml:space="preserve">or </w:t>
                      </w:r>
                      <w:r w:rsidRPr="007A3365">
                        <w:rPr>
                          <w:rFonts w:ascii="Arial" w:hAnsi="Arial" w:cs="Arial"/>
                          <w:i/>
                          <w:sz w:val="20"/>
                        </w:rPr>
                        <w:t xml:space="preserve">Next </w:t>
                      </w:r>
                      <w:r w:rsidRPr="007A3365">
                        <w:rPr>
                          <w:rFonts w:ascii="Arial" w:hAnsi="Arial" w:cs="Arial"/>
                          <w:sz w:val="20"/>
                        </w:rPr>
                        <w:t xml:space="preserve">to move between </w:t>
                      </w:r>
                      <w:r w:rsidR="00C90F66">
                        <w:rPr>
                          <w:rFonts w:ascii="Arial" w:hAnsi="Arial" w:cs="Arial"/>
                          <w:sz w:val="20"/>
                        </w:rPr>
                        <w:t>screens</w:t>
                      </w:r>
                    </w:p>
                  </w:txbxContent>
                </v:textbox>
              </v:shape>
            </w:pict>
          </mc:Fallback>
        </mc:AlternateContent>
      </w:r>
      <w:r w:rsidR="00C60391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0B93E0" wp14:editId="0D34C225">
                <wp:simplePos x="0" y="0"/>
                <wp:positionH relativeFrom="column">
                  <wp:posOffset>3125470</wp:posOffset>
                </wp:positionH>
                <wp:positionV relativeFrom="paragraph">
                  <wp:posOffset>361950</wp:posOffset>
                </wp:positionV>
                <wp:extent cx="694690" cy="387350"/>
                <wp:effectExtent l="0" t="38100" r="48260" b="317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90" cy="3873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246.1pt;margin-top:28.5pt;width:54.7pt;height:30.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" strokecolor="red" strokeweight="1.25pt">
                <v:stroke endarrow="open"/>
              </v:shape>
            </w:pict>
          </mc:Fallback>
        </mc:AlternateContent>
      </w:r>
      <w:r w:rsidR="00B03037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4DA1C6" wp14:editId="29442370">
                <wp:simplePos x="0" y="0"/>
                <wp:positionH relativeFrom="column">
                  <wp:posOffset>3600294</wp:posOffset>
                </wp:positionH>
                <wp:positionV relativeFrom="paragraph">
                  <wp:posOffset>1964666</wp:posOffset>
                </wp:positionV>
                <wp:extent cx="175260" cy="410258"/>
                <wp:effectExtent l="57150" t="38100" r="34290" b="2794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410258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283.5pt;margin-top:154.7pt;width:13.8pt;height:32.3pt;flip:x y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" strokecolor="red" strokeweight="1.25pt">
                <v:stroke endarrow="open"/>
              </v:shape>
            </w:pict>
          </mc:Fallback>
        </mc:AlternateContent>
      </w:r>
      <w:r w:rsidR="00B03037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1058DA" wp14:editId="2C2D82E1">
                <wp:simplePos x="0" y="0"/>
                <wp:positionH relativeFrom="column">
                  <wp:posOffset>3286125</wp:posOffset>
                </wp:positionH>
                <wp:positionV relativeFrom="paragraph">
                  <wp:posOffset>2382520</wp:posOffset>
                </wp:positionV>
                <wp:extent cx="1228725" cy="689610"/>
                <wp:effectExtent l="0" t="0" r="28575" b="1524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896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03037" w:rsidRPr="007A3365" w:rsidRDefault="00B03037" w:rsidP="00B03037">
                            <w:pPr>
                              <w:rPr>
                                <w:sz w:val="20"/>
                              </w:rPr>
                            </w:pPr>
                            <w:r w:rsidRPr="007A3365">
                              <w:rPr>
                                <w:rFonts w:ascii="Arial" w:hAnsi="Arial" w:cs="Arial"/>
                                <w:sz w:val="20"/>
                              </w:rPr>
                              <w:t xml:space="preserve">Guidance is available for both mandatory and </w:t>
                            </w:r>
                            <w:r w:rsidR="00C90F66">
                              <w:rPr>
                                <w:rFonts w:ascii="Arial" w:hAnsi="Arial" w:cs="Arial"/>
                                <w:sz w:val="20"/>
                              </w:rPr>
                              <w:t>other</w:t>
                            </w:r>
                            <w:r w:rsidRPr="007A3365">
                              <w:rPr>
                                <w:rFonts w:ascii="Arial" w:hAnsi="Arial" w:cs="Arial"/>
                                <w:sz w:val="20"/>
                              </w:rPr>
                              <w:t xml:space="preserve"> fields</w:t>
                            </w:r>
                            <w:r w:rsidRPr="007A3365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8" type="#_x0000_t202" style="position:absolute;left:0;text-align:left;margin-left:258.75pt;margin-top:187.6pt;width:96.75pt;height:54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" fillcolor="window" strokeweight=".5pt">
                <v:textbox>
                  <w:txbxContent>
                    <w:p w:rsidR="00B03037" w:rsidRPr="007A3365" w:rsidRDefault="00B03037" w:rsidP="00B03037">
                      <w:pPr>
                        <w:rPr>
                          <w:sz w:val="20"/>
                        </w:rPr>
                      </w:pPr>
                      <w:r w:rsidRPr="007A3365">
                        <w:rPr>
                          <w:rFonts w:ascii="Arial" w:hAnsi="Arial" w:cs="Arial"/>
                          <w:sz w:val="20"/>
                        </w:rPr>
                        <w:t xml:space="preserve">Guidance is available for both mandatory and </w:t>
                      </w:r>
                      <w:r w:rsidR="00C90F66">
                        <w:rPr>
                          <w:rFonts w:ascii="Arial" w:hAnsi="Arial" w:cs="Arial"/>
                          <w:sz w:val="20"/>
                        </w:rPr>
                        <w:t>other</w:t>
                      </w:r>
                      <w:r w:rsidRPr="007A3365">
                        <w:rPr>
                          <w:rFonts w:ascii="Arial" w:hAnsi="Arial" w:cs="Arial"/>
                          <w:sz w:val="20"/>
                        </w:rPr>
                        <w:t xml:space="preserve"> fields</w:t>
                      </w:r>
                      <w:r w:rsidRPr="007A3365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3037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6EFA14" wp14:editId="517C8185">
                <wp:simplePos x="0" y="0"/>
                <wp:positionH relativeFrom="column">
                  <wp:posOffset>2801620</wp:posOffset>
                </wp:positionH>
                <wp:positionV relativeFrom="paragraph">
                  <wp:posOffset>3314700</wp:posOffset>
                </wp:positionV>
                <wp:extent cx="548640" cy="361950"/>
                <wp:effectExtent l="38100" t="38100" r="22860" b="190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36195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220.6pt;margin-top:261pt;width:43.2pt;height:28.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" strokecolor="red" strokeweight="1.25pt">
                <v:stroke endarrow="open"/>
              </v:shape>
            </w:pict>
          </mc:Fallback>
        </mc:AlternateContent>
      </w:r>
      <w:r w:rsidR="00B03037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81BB43" wp14:editId="7BF9BB0C">
                <wp:simplePos x="0" y="0"/>
                <wp:positionH relativeFrom="column">
                  <wp:posOffset>2982595</wp:posOffset>
                </wp:positionH>
                <wp:positionV relativeFrom="paragraph">
                  <wp:posOffset>3676650</wp:posOffset>
                </wp:positionV>
                <wp:extent cx="1191895" cy="681355"/>
                <wp:effectExtent l="0" t="0" r="27305" b="2349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895" cy="6813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03037" w:rsidRPr="007A3365" w:rsidRDefault="00B03037" w:rsidP="00B0303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A3365">
                              <w:rPr>
                                <w:rFonts w:ascii="Arial" w:hAnsi="Arial" w:cs="Arial"/>
                                <w:sz w:val="20"/>
                              </w:rPr>
                              <w:t xml:space="preserve">Remember to click </w:t>
                            </w:r>
                            <w:r w:rsidRPr="007A3365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Submit</w:t>
                            </w:r>
                            <w:r w:rsidRPr="007A3365">
                              <w:rPr>
                                <w:rFonts w:ascii="Arial" w:hAnsi="Arial" w:cs="Arial"/>
                                <w:sz w:val="20"/>
                              </w:rPr>
                              <w:t xml:space="preserve"> after completing each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39" type="#_x0000_t202" style="position:absolute;left:0;text-align:left;margin-left:234.85pt;margin-top:289.5pt;width:93.85pt;height:53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" fillcolor="window" strokeweight=".5pt">
                <v:textbox>
                  <w:txbxContent>
                    <w:p w:rsidR="00B03037" w:rsidRPr="007A3365" w:rsidRDefault="00B03037" w:rsidP="00B03037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A3365">
                        <w:rPr>
                          <w:rFonts w:ascii="Arial" w:hAnsi="Arial" w:cs="Arial"/>
                          <w:sz w:val="20"/>
                        </w:rPr>
                        <w:t xml:space="preserve">Remember to click </w:t>
                      </w:r>
                      <w:r w:rsidRPr="007A3365">
                        <w:rPr>
                          <w:rFonts w:ascii="Arial" w:hAnsi="Arial" w:cs="Arial"/>
                          <w:i/>
                          <w:sz w:val="20"/>
                        </w:rPr>
                        <w:t>Submit</w:t>
                      </w:r>
                      <w:r w:rsidRPr="007A3365">
                        <w:rPr>
                          <w:rFonts w:ascii="Arial" w:hAnsi="Arial" w:cs="Arial"/>
                          <w:sz w:val="20"/>
                        </w:rPr>
                        <w:t xml:space="preserve"> after completing each field</w:t>
                      </w:r>
                    </w:p>
                  </w:txbxContent>
                </v:textbox>
              </v:shape>
            </w:pict>
          </mc:Fallback>
        </mc:AlternateContent>
      </w:r>
      <w:r w:rsidR="00B03037" w:rsidRPr="00B03037">
        <w:rPr>
          <w:rFonts w:ascii="Arial" w:hAnsi="Arial" w:cs="Arial"/>
          <w:noProof/>
          <w:lang w:val="en-AU" w:eastAsia="en-AU"/>
        </w:rPr>
        <w:t xml:space="preserve"> </w:t>
      </w:r>
      <w:r w:rsidR="00C60391">
        <w:rPr>
          <w:noProof/>
          <w:lang w:val="en-AU" w:eastAsia="en-AU"/>
        </w:rPr>
        <w:drawing>
          <wp:inline distT="0" distB="0" distL="0" distR="0" wp14:anchorId="3689C707" wp14:editId="5EA52132">
            <wp:extent cx="4313059" cy="44651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6961" cy="446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91" w:rsidRDefault="00C60391" w:rsidP="00B84CA5">
      <w:pPr>
        <w:ind w:left="-142"/>
        <w:rPr>
          <w:rFonts w:ascii="Arial" w:hAnsi="Arial" w:cs="Arial"/>
          <w:noProof/>
          <w:lang w:val="en-AU" w:eastAsia="en-AU"/>
        </w:rPr>
      </w:pPr>
    </w:p>
    <w:p w:rsidR="00C60391" w:rsidRDefault="00C60391" w:rsidP="00B84CA5">
      <w:pPr>
        <w:ind w:left="-142"/>
        <w:rPr>
          <w:rFonts w:ascii="Arial" w:hAnsi="Arial" w:cs="Arial"/>
          <w:noProof/>
          <w:lang w:val="en-AU" w:eastAsia="en-AU"/>
        </w:rPr>
      </w:pPr>
    </w:p>
    <w:p w:rsidR="00C60391" w:rsidRDefault="00C90F66" w:rsidP="00C60391">
      <w:pPr>
        <w:rPr>
          <w:rFonts w:ascii="Arial" w:eastAsia="Calibri" w:hAnsi="Arial" w:cs="Arial"/>
          <w:bCs/>
          <w:spacing w:val="-1"/>
          <w:sz w:val="20"/>
          <w:szCs w:val="20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431CE5" wp14:editId="60B854A2">
                <wp:simplePos x="0" y="0"/>
                <wp:positionH relativeFrom="column">
                  <wp:posOffset>2609215</wp:posOffset>
                </wp:positionH>
                <wp:positionV relativeFrom="paragraph">
                  <wp:posOffset>738505</wp:posOffset>
                </wp:positionV>
                <wp:extent cx="1991360" cy="406400"/>
                <wp:effectExtent l="0" t="0" r="2794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36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60391" w:rsidRPr="00C60391" w:rsidRDefault="00C60391" w:rsidP="00C6039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</w:t>
                            </w:r>
                            <w:r w:rsidRPr="007A3365">
                              <w:rPr>
                                <w:rFonts w:ascii="Arial" w:hAnsi="Arial" w:cs="Arial"/>
                                <w:sz w:val="20"/>
                              </w:rPr>
                              <w:t xml:space="preserve">lick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 xml:space="preserve">Send for review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once your record is ready to be published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0" type="#_x0000_t202" style="position:absolute;margin-left:205.45pt;margin-top:58.15pt;width:156.8pt;height:3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" fillcolor="window" strokeweight=".5pt">
                <v:textbox>
                  <w:txbxContent>
                    <w:p w:rsidR="00C60391" w:rsidRPr="00C60391" w:rsidRDefault="00C60391" w:rsidP="00C60391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C</w:t>
                      </w:r>
                      <w:r w:rsidRPr="007A3365">
                        <w:rPr>
                          <w:rFonts w:ascii="Arial" w:hAnsi="Arial" w:cs="Arial"/>
                          <w:sz w:val="20"/>
                        </w:rPr>
                        <w:t xml:space="preserve">lick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</w:rPr>
                        <w:t xml:space="preserve">Send for review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once your record is ready to be published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2A4B52" wp14:editId="5B986F84">
                <wp:simplePos x="0" y="0"/>
                <wp:positionH relativeFrom="column">
                  <wp:posOffset>-52705</wp:posOffset>
                </wp:positionH>
                <wp:positionV relativeFrom="paragraph">
                  <wp:posOffset>1288415</wp:posOffset>
                </wp:positionV>
                <wp:extent cx="3208655" cy="353060"/>
                <wp:effectExtent l="0" t="0" r="0" b="889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655" cy="353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3037" w:rsidRPr="00C60391" w:rsidRDefault="00B03037" w:rsidP="00B0303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60391">
                              <w:rPr>
                                <w:rFonts w:ascii="Arial" w:hAnsi="Arial" w:cs="Arial"/>
                                <w:sz w:val="14"/>
                              </w:rPr>
                              <w:t xml:space="preserve">Guide to Research Data Finder by QUT Library is licensed under a Creative Commons Attribution 4.0 International License. 30 June 2015. </w:t>
                            </w:r>
                            <w:r w:rsidRPr="00C60391">
                              <w:rPr>
                                <w:rFonts w:ascii="Arial" w:hAnsi="Arial" w:cs="Arial"/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706738A8" wp14:editId="42F5798B">
                                  <wp:extent cx="369136" cy="129396"/>
                                  <wp:effectExtent l="0" t="0" r="0" b="4445"/>
                                  <wp:docPr id="28" name="Picture 28" descr="http://mirrors.creativecommons.org/presskit/buttons/88x31/png/by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rc_mi" descr="http://mirrors.creativecommons.org/presskit/buttons/88x31/png/by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9118" cy="129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7" o:spid="_x0000_s1041" type="#_x0000_t202" style="position:absolute;margin-left:-4.15pt;margin-top:101.45pt;width:252.65pt;height:27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" fillcolor="window" stroked="f" strokeweight=".5pt">
                <v:textbox>
                  <w:txbxContent>
                    <w:p w:rsidR="00B03037" w:rsidRPr="00C60391" w:rsidRDefault="00B03037" w:rsidP="00B03037">
                      <w:pPr>
                        <w:rPr>
                          <w:rFonts w:ascii="Arial" w:hAnsi="Arial" w:cs="Arial"/>
                        </w:rPr>
                      </w:pPr>
                      <w:r w:rsidRPr="00C60391">
                        <w:rPr>
                          <w:rFonts w:ascii="Arial" w:hAnsi="Arial" w:cs="Arial"/>
                          <w:sz w:val="14"/>
                        </w:rPr>
                        <w:t xml:space="preserve">Guide to Research Data Finder by QUT Library is licensed under a Creative Commons Attribution 4.0 International License. 30 June 2015. </w:t>
                      </w:r>
                      <w:r w:rsidRPr="00C60391">
                        <w:rPr>
                          <w:rFonts w:ascii="Arial" w:hAnsi="Arial" w:cs="Arial"/>
                          <w:noProof/>
                          <w:lang w:val="en-AU" w:eastAsia="en-AU"/>
                        </w:rPr>
                        <w:drawing>
                          <wp:inline distT="0" distB="0" distL="0" distR="0" wp14:anchorId="706738A8" wp14:editId="42F5798B">
                            <wp:extent cx="369136" cy="129396"/>
                            <wp:effectExtent l="0" t="0" r="0" b="4445"/>
                            <wp:docPr id="28" name="Picture 28" descr="http://mirrors.creativecommons.org/presskit/buttons/88x31/png/by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rc_mi" descr="http://mirrors.creativecommons.org/presskit/buttons/88x31/png/by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9118" cy="129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FB0162" wp14:editId="1570CBB2">
                <wp:simplePos x="0" y="0"/>
                <wp:positionH relativeFrom="column">
                  <wp:posOffset>3961765</wp:posOffset>
                </wp:positionH>
                <wp:positionV relativeFrom="paragraph">
                  <wp:posOffset>287655</wp:posOffset>
                </wp:positionV>
                <wp:extent cx="0" cy="450850"/>
                <wp:effectExtent l="95250" t="38100" r="5715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11.95pt;margin-top:22.65pt;width:0;height:35.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" strokecolor="red" strokeweight="1.25pt">
                <v:stroke endarrow="open"/>
              </v:shape>
            </w:pict>
          </mc:Fallback>
        </mc:AlternateContent>
      </w:r>
      <w:r w:rsidR="00C60391">
        <w:rPr>
          <w:rFonts w:ascii="Arial" w:eastAsia="Calibri" w:hAnsi="Arial" w:cs="Arial"/>
          <w:bCs/>
          <w:noProof/>
          <w:spacing w:val="-1"/>
          <w:sz w:val="20"/>
          <w:szCs w:val="20"/>
          <w:lang w:val="en-AU" w:eastAsia="en-AU"/>
        </w:rPr>
        <w:drawing>
          <wp:inline distT="0" distB="0" distL="0" distR="0" wp14:anchorId="2710C2C4" wp14:editId="490CABC6">
            <wp:extent cx="4246631" cy="740496"/>
            <wp:effectExtent l="0" t="0" r="190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 For Review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354"/>
                    <a:stretch/>
                  </pic:blipFill>
                  <pic:spPr bwMode="auto">
                    <a:xfrm>
                      <a:off x="0" y="0"/>
                      <a:ext cx="4246000" cy="74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0391" w:rsidSect="00C60391">
      <w:pgSz w:w="8419" w:h="11907" w:orient="landscape" w:code="9"/>
      <w:pgMar w:top="567" w:right="567" w:bottom="568" w:left="85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5D2" w:rsidRDefault="00CF35D2" w:rsidP="00CF35D2">
      <w:r>
        <w:separator/>
      </w:r>
    </w:p>
  </w:endnote>
  <w:endnote w:type="continuationSeparator" w:id="0">
    <w:p w:rsidR="00CF35D2" w:rsidRDefault="00CF35D2" w:rsidP="00CF3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5D2" w:rsidRDefault="00CF35D2" w:rsidP="00CF35D2">
      <w:r>
        <w:separator/>
      </w:r>
    </w:p>
  </w:footnote>
  <w:footnote w:type="continuationSeparator" w:id="0">
    <w:p w:rsidR="00CF35D2" w:rsidRDefault="00CF35D2" w:rsidP="00CF3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386A"/>
    <w:multiLevelType w:val="hybridMultilevel"/>
    <w:tmpl w:val="0896DA0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683C2E"/>
    <w:multiLevelType w:val="hybridMultilevel"/>
    <w:tmpl w:val="96E2CC8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04573C8"/>
    <w:multiLevelType w:val="hybridMultilevel"/>
    <w:tmpl w:val="BDDE63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evenAndOddHeaders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0E7"/>
    <w:rsid w:val="00016A38"/>
    <w:rsid w:val="00130207"/>
    <w:rsid w:val="00153A87"/>
    <w:rsid w:val="00162063"/>
    <w:rsid w:val="001C1092"/>
    <w:rsid w:val="002C133B"/>
    <w:rsid w:val="00321D76"/>
    <w:rsid w:val="003A0904"/>
    <w:rsid w:val="003E5FBB"/>
    <w:rsid w:val="003F4FEF"/>
    <w:rsid w:val="004D5E8D"/>
    <w:rsid w:val="00513E1F"/>
    <w:rsid w:val="00550C90"/>
    <w:rsid w:val="005B63EE"/>
    <w:rsid w:val="005E4A08"/>
    <w:rsid w:val="00620C17"/>
    <w:rsid w:val="00635078"/>
    <w:rsid w:val="0067498B"/>
    <w:rsid w:val="006A39F2"/>
    <w:rsid w:val="00757CAA"/>
    <w:rsid w:val="007A3365"/>
    <w:rsid w:val="008440A8"/>
    <w:rsid w:val="008B50FA"/>
    <w:rsid w:val="00910159"/>
    <w:rsid w:val="00935427"/>
    <w:rsid w:val="00996C26"/>
    <w:rsid w:val="00A66C0E"/>
    <w:rsid w:val="00AA73D3"/>
    <w:rsid w:val="00AB5069"/>
    <w:rsid w:val="00AE2CFB"/>
    <w:rsid w:val="00B03037"/>
    <w:rsid w:val="00B84CA5"/>
    <w:rsid w:val="00BD7EA8"/>
    <w:rsid w:val="00BD7FE1"/>
    <w:rsid w:val="00BE4EE3"/>
    <w:rsid w:val="00C60391"/>
    <w:rsid w:val="00C6489A"/>
    <w:rsid w:val="00C90F66"/>
    <w:rsid w:val="00C93E25"/>
    <w:rsid w:val="00CB375E"/>
    <w:rsid w:val="00CE5BFF"/>
    <w:rsid w:val="00CF30E7"/>
    <w:rsid w:val="00CF35D2"/>
    <w:rsid w:val="00D0394E"/>
    <w:rsid w:val="00D04D5D"/>
    <w:rsid w:val="00D11744"/>
    <w:rsid w:val="00D27F44"/>
    <w:rsid w:val="00DB520C"/>
    <w:rsid w:val="00E64C6F"/>
    <w:rsid w:val="00EE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1744"/>
    <w:pPr>
      <w:widowControl w:val="0"/>
      <w:spacing w:after="0" w:line="240" w:lineRule="auto"/>
    </w:pPr>
    <w:rPr>
      <w:lang w:val="en-US"/>
    </w:rPr>
  </w:style>
  <w:style w:type="paragraph" w:styleId="Heading2">
    <w:name w:val="heading 2"/>
    <w:basedOn w:val="Normal"/>
    <w:link w:val="Heading2Char"/>
    <w:uiPriority w:val="1"/>
    <w:qFormat/>
    <w:rsid w:val="00D11744"/>
    <w:pPr>
      <w:ind w:left="100"/>
      <w:outlineLvl w:val="1"/>
    </w:pPr>
    <w:rPr>
      <w:rFonts w:ascii="Cambria" w:eastAsia="Cambria" w:hAnsi="Cambria"/>
      <w:b/>
      <w:bCs/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C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11744"/>
    <w:rPr>
      <w:rFonts w:ascii="Cambria" w:eastAsia="Cambria" w:hAnsi="Cambria"/>
      <w:b/>
      <w:bCs/>
      <w:i/>
      <w:lang w:val="en-US"/>
    </w:rPr>
  </w:style>
  <w:style w:type="paragraph" w:styleId="BodyText">
    <w:name w:val="Body Text"/>
    <w:basedOn w:val="Normal"/>
    <w:link w:val="BodyTextChar"/>
    <w:uiPriority w:val="1"/>
    <w:qFormat/>
    <w:rsid w:val="00D11744"/>
    <w:pPr>
      <w:ind w:left="120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11744"/>
    <w:rPr>
      <w:rFonts w:ascii="Calibri" w:eastAsia="Calibri" w:hAnsi="Calibri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74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B50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A0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0C1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F35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5D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35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5D2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1744"/>
    <w:pPr>
      <w:widowControl w:val="0"/>
      <w:spacing w:after="0" w:line="240" w:lineRule="auto"/>
    </w:pPr>
    <w:rPr>
      <w:lang w:val="en-US"/>
    </w:rPr>
  </w:style>
  <w:style w:type="paragraph" w:styleId="Heading2">
    <w:name w:val="heading 2"/>
    <w:basedOn w:val="Normal"/>
    <w:link w:val="Heading2Char"/>
    <w:uiPriority w:val="1"/>
    <w:qFormat/>
    <w:rsid w:val="00D11744"/>
    <w:pPr>
      <w:ind w:left="100"/>
      <w:outlineLvl w:val="1"/>
    </w:pPr>
    <w:rPr>
      <w:rFonts w:ascii="Cambria" w:eastAsia="Cambria" w:hAnsi="Cambria"/>
      <w:b/>
      <w:bCs/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C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11744"/>
    <w:rPr>
      <w:rFonts w:ascii="Cambria" w:eastAsia="Cambria" w:hAnsi="Cambria"/>
      <w:b/>
      <w:bCs/>
      <w:i/>
      <w:lang w:val="en-US"/>
    </w:rPr>
  </w:style>
  <w:style w:type="paragraph" w:styleId="BodyText">
    <w:name w:val="Body Text"/>
    <w:basedOn w:val="Normal"/>
    <w:link w:val="BodyTextChar"/>
    <w:uiPriority w:val="1"/>
    <w:qFormat/>
    <w:rsid w:val="00D11744"/>
    <w:pPr>
      <w:ind w:left="120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11744"/>
    <w:rPr>
      <w:rFonts w:ascii="Calibri" w:eastAsia="Calibri" w:hAnsi="Calibri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74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B50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A0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0C1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F35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5D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35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5D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cid:image001.png@01D0B327.C22649D0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researchdatafinder.qut.edu.au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esearchdatafinder.qut.edu.au" TargetMode="External"/><Relationship Id="rId14" Type="http://schemas.openxmlformats.org/officeDocument/2006/relationships/image" Target="cid:image003.png@01D0B327.D666011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C07B3DB3.dotm</Template>
  <TotalTime>0</TotalTime>
  <Pages>4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Philippa Broadley</dc:creator>
  <cp:lastModifiedBy>Philippa Broadley</cp:lastModifiedBy>
  <cp:revision>2</cp:revision>
  <cp:lastPrinted>2015-06-30T23:38:00Z</cp:lastPrinted>
  <dcterms:created xsi:type="dcterms:W3CDTF">2015-07-16T06:41:00Z</dcterms:created>
  <dcterms:modified xsi:type="dcterms:W3CDTF">2015-07-16T06:41:00Z</dcterms:modified>
</cp:coreProperties>
</file>